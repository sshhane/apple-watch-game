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4AF" w:rsidRPr="00FA19E2" w:rsidRDefault="00FA19E2">
      <w:pPr>
        <w:pStyle w:val="Title"/>
        <w:rPr>
          <w:sz w:val="48"/>
        </w:rPr>
      </w:pPr>
      <w:r w:rsidRPr="00FA19E2">
        <w:rPr>
          <w:sz w:val="48"/>
        </w:rPr>
        <w:t>gesture based UI project</w:t>
      </w:r>
      <w:r w:rsidRPr="00FA19E2">
        <w:rPr>
          <w:sz w:val="48"/>
        </w:rPr>
        <w:t xml:space="preserve"> Outline</w:t>
      </w:r>
    </w:p>
    <w:p w:rsidR="006213D9" w:rsidRDefault="00FA19E2" w:rsidP="007637EA">
      <w:pPr>
        <w:pStyle w:val="Date"/>
      </w:pPr>
      <w:r>
        <w:t xml:space="preserve">Shane </w:t>
      </w:r>
      <w:r w:rsidRPr="007637EA">
        <w:t>Daniels</w:t>
      </w:r>
      <w:r w:rsidR="00442EE0">
        <w:t xml:space="preserve"> (G00332592</w:t>
      </w:r>
      <w:r w:rsidR="003724EB">
        <w:t>), Michael</w:t>
      </w:r>
      <w:r>
        <w:t xml:space="preserve"> Curley</w:t>
      </w:r>
      <w:r w:rsidR="00442EE0">
        <w:t xml:space="preserve"> (</w:t>
      </w:r>
      <w:r w:rsidR="00442EE0" w:rsidRPr="00442EE0">
        <w:t>G00340243</w:t>
      </w:r>
      <w:r w:rsidR="00442EE0">
        <w:t>)</w:t>
      </w:r>
    </w:p>
    <w:p w:rsidR="0014170D" w:rsidRPr="0014170D" w:rsidRDefault="0014170D" w:rsidP="007637EA">
      <w:pPr>
        <w:pStyle w:val="Date"/>
      </w:pPr>
      <w:r>
        <w:t xml:space="preserve">GitHub: </w:t>
      </w:r>
      <w:hyperlink r:id="rId7" w:history="1">
        <w:r w:rsidRPr="0014170D">
          <w:rPr>
            <w:rStyle w:val="Hyperlink"/>
          </w:rPr>
          <w:t>https://github.com/sshhane/apple-watch-game</w:t>
        </w:r>
      </w:hyperlink>
    </w:p>
    <w:p w:rsidR="00DF74AF" w:rsidRDefault="00751583">
      <w:pPr>
        <w:pStyle w:val="Heading1"/>
      </w:pPr>
      <w:r>
        <w:t>Outline</w:t>
      </w:r>
    </w:p>
    <w:p w:rsidR="00DF74AF" w:rsidRDefault="00B96432">
      <w:r>
        <w:t>The basis for this project is to create a</w:t>
      </w:r>
      <w:r w:rsidR="003724EB">
        <w:t>n iOS game app that uses the Apple Watch as a controller.  The idea for the game is some type of game such as asteroids</w:t>
      </w:r>
      <w:r w:rsidR="00497D0D">
        <w:t xml:space="preserve">, </w:t>
      </w:r>
      <w:r w:rsidR="003724EB">
        <w:t xml:space="preserve">space invaders </w:t>
      </w:r>
      <w:r w:rsidR="00497D0D">
        <w:t xml:space="preserve">or temple run </w:t>
      </w:r>
      <w:r w:rsidR="003724EB">
        <w:t>that will use the gyroscope of the watch to move left and right to dodge</w:t>
      </w:r>
      <w:r w:rsidR="00497D0D">
        <w:t xml:space="preserve"> an enemy or </w:t>
      </w:r>
      <w:r w:rsidR="003724EB">
        <w:t>obstacle to progress in the game</w:t>
      </w:r>
      <w:r w:rsidR="00497D0D">
        <w:t xml:space="preserve"> and get a higher score</w:t>
      </w:r>
      <w:r w:rsidR="003724EB">
        <w:t>.</w:t>
      </w:r>
    </w:p>
    <w:p w:rsidR="00DF74AF" w:rsidRDefault="003724EB">
      <w:pPr>
        <w:pStyle w:val="Heading2"/>
      </w:pPr>
      <w:r>
        <w:t>Technology</w:t>
      </w:r>
    </w:p>
    <w:p w:rsidR="00DF74AF" w:rsidRDefault="003724EB" w:rsidP="003724EB">
      <w:pPr>
        <w:pStyle w:val="Heading3"/>
      </w:pPr>
      <w:r>
        <w:t>The application and companion watch app will be written in the Swift language</w:t>
      </w:r>
      <w:r w:rsidR="001D7058">
        <w:t>.  There is also the possibility of using Unity to create the iOS game.</w:t>
      </w:r>
    </w:p>
    <w:p w:rsidR="003724EB" w:rsidRDefault="003724EB" w:rsidP="003724EB">
      <w:pPr>
        <w:pStyle w:val="Heading3"/>
      </w:pPr>
      <w:r>
        <w:t xml:space="preserve">An Apple phone will act as the main gameplay screen where the player will see their </w:t>
      </w:r>
      <w:r w:rsidR="00BC2837">
        <w:t>avatar, any</w:t>
      </w:r>
      <w:r>
        <w:t xml:space="preserve"> enemies or obstructions</w:t>
      </w:r>
      <w:r w:rsidR="00BC2837">
        <w:t>, score etc</w:t>
      </w:r>
      <w:r>
        <w:t>.</w:t>
      </w:r>
    </w:p>
    <w:p w:rsidR="003724EB" w:rsidRDefault="003724EB" w:rsidP="003724EB">
      <w:pPr>
        <w:pStyle w:val="Heading3"/>
      </w:pPr>
      <w:r>
        <w:t>The Apple Watch companion app will take the users wrist rotation (clockwise and anti-clockwise) and send the data to the main phone app to control the players position on</w:t>
      </w:r>
      <w:r w:rsidR="0068633F">
        <w:t>-</w:t>
      </w:r>
      <w:r>
        <w:t>screen</w:t>
      </w:r>
    </w:p>
    <w:p w:rsidR="00DF74AF" w:rsidRDefault="00751583">
      <w:pPr>
        <w:pStyle w:val="Heading1"/>
      </w:pPr>
      <w:r>
        <w:t>Progress</w:t>
      </w:r>
    </w:p>
    <w:p w:rsidR="006B0033" w:rsidRDefault="00751583" w:rsidP="006B0033">
      <w:r>
        <w:t>So far</w:t>
      </w:r>
      <w:r w:rsidR="000A0C6D">
        <w:t>,</w:t>
      </w:r>
      <w:r>
        <w:t xml:space="preserve"> we have completed some research and testing to find out if this will be feasible.  We have been successful in creating a watch app and an iOS app</w:t>
      </w:r>
      <w:r w:rsidR="000A0C6D">
        <w:t xml:space="preserve"> and in our research, we have found that it is possible to send live data from the watch to an app on the phone.</w:t>
      </w:r>
    </w:p>
    <w:p w:rsidR="00130D1D" w:rsidRDefault="001C0B23" w:rsidP="006B0033">
      <w:r>
        <w:t>In the area of workload</w:t>
      </w:r>
      <w:r w:rsidR="00130D1D">
        <w:t xml:space="preserve">, we have it in mind to split up the </w:t>
      </w:r>
      <w:r>
        <w:t xml:space="preserve">project </w:t>
      </w:r>
      <w:r w:rsidR="00130D1D">
        <w:t>so that one of us will work on the gameplay (iOS) side and the other will get the companion Apple Watch app running and sending data.</w:t>
      </w:r>
      <w:r w:rsidR="00387024">
        <w:t xml:space="preserve">  However</w:t>
      </w:r>
      <w:r w:rsidR="00D40AD6">
        <w:t>,</w:t>
      </w:r>
      <w:r w:rsidR="00387024">
        <w:t xml:space="preserve"> this may change down the line as some areas of the project may be more time consuming than others.</w:t>
      </w:r>
    </w:p>
    <w:p w:rsidR="006B0033" w:rsidRDefault="006B0033" w:rsidP="00C71DCC">
      <w:pPr>
        <w:pStyle w:val="Heading1"/>
      </w:pPr>
      <w:r>
        <w:t>Next Steps</w:t>
      </w:r>
    </w:p>
    <w:p w:rsidR="00DF74AF" w:rsidRDefault="000A0C6D" w:rsidP="00751583">
      <w:r>
        <w:t>The next steps are to get</w:t>
      </w:r>
      <w:r w:rsidR="00130D1D">
        <w:t xml:space="preserve"> live</w:t>
      </w:r>
      <w:r>
        <w:t xml:space="preserve"> gyroscope data moving from our watch app to the iOS app and once this is done, we will begin </w:t>
      </w:r>
      <w:r w:rsidR="00130D1D">
        <w:t>implementing this into</w:t>
      </w:r>
      <w:r>
        <w:t xml:space="preserve"> the gameplay.  </w:t>
      </w:r>
      <w:r w:rsidR="00D40AD6">
        <w:t xml:space="preserve">The gameplay side </w:t>
      </w:r>
      <w:r w:rsidR="00A649F2">
        <w:t xml:space="preserve">of the project will also have to be designed and implemented.  </w:t>
      </w:r>
      <w:bookmarkStart w:id="0" w:name="_GoBack"/>
      <w:bookmarkEnd w:id="0"/>
      <w:r>
        <w:t>We also have plans to add more gestures to the game so that the player can perform some other action such as shooting, jumping over or interacting with another onscreen entity.</w:t>
      </w:r>
    </w:p>
    <w:sectPr w:rsidR="00DF74AF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B47" w:rsidRDefault="00335B47">
      <w:pPr>
        <w:spacing w:after="0" w:line="240" w:lineRule="auto"/>
      </w:pPr>
      <w:r>
        <w:separator/>
      </w:r>
    </w:p>
    <w:p w:rsidR="00335B47" w:rsidRDefault="00335B47"/>
  </w:endnote>
  <w:endnote w:type="continuationSeparator" w:id="0">
    <w:p w:rsidR="00335B47" w:rsidRDefault="00335B47">
      <w:pPr>
        <w:spacing w:after="0" w:line="240" w:lineRule="auto"/>
      </w:pPr>
      <w:r>
        <w:continuationSeparator/>
      </w:r>
    </w:p>
    <w:p w:rsidR="00335B47" w:rsidRDefault="00335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4AF" w:rsidRDefault="00335B4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B47" w:rsidRDefault="00335B47">
      <w:pPr>
        <w:spacing w:after="0" w:line="240" w:lineRule="auto"/>
      </w:pPr>
      <w:r>
        <w:separator/>
      </w:r>
    </w:p>
    <w:p w:rsidR="00335B47" w:rsidRDefault="00335B47"/>
  </w:footnote>
  <w:footnote w:type="continuationSeparator" w:id="0">
    <w:p w:rsidR="00335B47" w:rsidRDefault="00335B47">
      <w:pPr>
        <w:spacing w:after="0" w:line="240" w:lineRule="auto"/>
      </w:pPr>
      <w:r>
        <w:continuationSeparator/>
      </w:r>
    </w:p>
    <w:p w:rsidR="00335B47" w:rsidRDefault="00335B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2"/>
    <w:rsid w:val="000A0C6D"/>
    <w:rsid w:val="00130D1D"/>
    <w:rsid w:val="0014170D"/>
    <w:rsid w:val="001C0B23"/>
    <w:rsid w:val="001D7058"/>
    <w:rsid w:val="00335B47"/>
    <w:rsid w:val="003724EB"/>
    <w:rsid w:val="00387024"/>
    <w:rsid w:val="00442EE0"/>
    <w:rsid w:val="00497D0D"/>
    <w:rsid w:val="006213D9"/>
    <w:rsid w:val="0068633F"/>
    <w:rsid w:val="006B0033"/>
    <w:rsid w:val="00751583"/>
    <w:rsid w:val="007637EA"/>
    <w:rsid w:val="00A649F2"/>
    <w:rsid w:val="00B96432"/>
    <w:rsid w:val="00BC2837"/>
    <w:rsid w:val="00C71DCC"/>
    <w:rsid w:val="00D40AD6"/>
    <w:rsid w:val="00DF74AF"/>
    <w:rsid w:val="00FA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F9BE"/>
  <w15:chartTrackingRefBased/>
  <w15:docId w15:val="{2ABE08A8-F8DC-E54C-9FAB-29F4D93B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7637EA"/>
    <w:pPr>
      <w:spacing w:after="360" w:line="240" w:lineRule="auto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170D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shhane/apple-watch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nedaniels/Library/Containers/com.microsoft.Word/Data/Library/Application%20Support/Microsoft/Office/16.0/DTS/Search/%7b4412488D-DDFA-404D-84B4-8EA1320C39F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36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SHANE DANIELS - Student</cp:lastModifiedBy>
  <cp:revision>17</cp:revision>
  <dcterms:created xsi:type="dcterms:W3CDTF">2019-02-15T10:54:00Z</dcterms:created>
  <dcterms:modified xsi:type="dcterms:W3CDTF">2019-02-15T11:43:00Z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